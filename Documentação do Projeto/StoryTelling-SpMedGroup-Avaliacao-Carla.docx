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74C9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74C9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74C9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B5655" w:rsidP="009B5655">
      <w:pPr>
        <w:ind w:firstLine="720"/>
      </w:pPr>
      <w:r>
        <w:t>Coloque aqui a descrição do documento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F30E29">
      <w:r>
        <w:t xml:space="preserve">Uma empresa de pequeno porte que atua no ramo da saúde, chamada </w:t>
      </w:r>
      <w:proofErr w:type="spellStart"/>
      <w:r>
        <w:t>Sp</w:t>
      </w:r>
      <w:proofErr w:type="spellEnd"/>
      <w:r>
        <w:t xml:space="preserve"> Medical </w:t>
      </w:r>
      <w:proofErr w:type="spellStart"/>
      <w:r>
        <w:t>Group</w:t>
      </w:r>
      <w:proofErr w:type="spellEnd"/>
      <w:r>
        <w:t xml:space="preserve"> surgiu no inicio de 2020, onde possuem médicos de diversas especialidades.</w:t>
      </w:r>
    </w:p>
    <w:p w:rsidR="00F30E29" w:rsidRDefault="00F30E29">
      <w:r>
        <w:t>Como a empresa surgiu recentemente, eles ainda não tinham uma demanda muito grande, estavam se organizando apenas com tabelas, mas com o sucesso da clínica, ficou inviável fazer todas as anotações e controles através de planilhas simples e é aí que surgiu a necessidade de um Software para empresa.</w:t>
      </w:r>
    </w:p>
    <w:p w:rsidR="00F30E29" w:rsidRDefault="00F30E29" w:rsidP="00F30E29">
      <w:pPr>
        <w:jc w:val="both"/>
      </w:pPr>
      <w:r>
        <w:t xml:space="preserve">Fernando </w:t>
      </w:r>
      <w:proofErr w:type="spellStart"/>
      <w:r>
        <w:t>Strada</w:t>
      </w:r>
      <w:proofErr w:type="spellEnd"/>
      <w:r>
        <w:t>, dono da empresa, entrou em contato para solicitar um sistema web/mobile integrado onde seja possível realizar a gestão da clínica de forma automatizada e ter acesso fácil aos dados sobre as informações de seus pacientes.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F30E29">
      <w:r>
        <w:t xml:space="preserve">Até a atual etapa o projeto, foi realizado toda a modelagem de Banco de dados, onde foi criado as estruturas no sistema de armazenamento, </w:t>
      </w:r>
      <w:r w:rsidR="00B27CAB">
        <w:t>de forma que possibilita o resgate de informações em um determinado padrão.</w:t>
      </w:r>
      <w:r w:rsidR="008A7F37"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B27CAB">
      <w:r>
        <w:t>Modelagem de software visa a construção dos modelos para explicar as características e comportamentos de um sistema de software.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C92BD1">
      <w:r>
        <w:t>Insira aqui uma breve descrição sobre o modelo lógico e a imagem exportada</w:t>
      </w:r>
    </w:p>
    <w:p w:rsidR="006037B3" w:rsidRDefault="006037B3">
      <w:r>
        <w:rPr>
          <w:noProof/>
        </w:rPr>
        <w:drawing>
          <wp:inline distT="0" distB="0" distL="0" distR="0" wp14:anchorId="291A488A" wp14:editId="56EB92FC">
            <wp:extent cx="5732145" cy="3042285"/>
            <wp:effectExtent l="0" t="0" r="190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C973FB" w:rsidRDefault="00C973FB" w:rsidP="008A7F37">
      <w:pPr>
        <w:pStyle w:val="cabealho2"/>
      </w:pPr>
      <w:bookmarkStart w:id="13" w:name="_Toc533767849"/>
      <w:bookmarkStart w:id="14" w:name="_Toc3879736"/>
    </w:p>
    <w:p w:rsidR="00C973FB" w:rsidRDefault="00C973FB" w:rsidP="008A7F37">
      <w:pPr>
        <w:pStyle w:val="cabealho2"/>
      </w:pPr>
    </w:p>
    <w:p w:rsidR="00C973FB" w:rsidRDefault="00C973FB" w:rsidP="008A7F37">
      <w:pPr>
        <w:pStyle w:val="cabealho2"/>
      </w:pPr>
    </w:p>
    <w:p w:rsidR="00DA19B6" w:rsidRDefault="00C92BD1" w:rsidP="008A7F37">
      <w:pPr>
        <w:pStyle w:val="cabealho2"/>
      </w:pPr>
      <w:r>
        <w:t>Modelo Físico</w:t>
      </w:r>
      <w:bookmarkEnd w:id="13"/>
      <w:bookmarkEnd w:id="14"/>
    </w:p>
    <w:p w:rsidR="008A7F37" w:rsidRDefault="008A7F37" w:rsidP="008A7F37">
      <w:r>
        <w:t>Insira aqui uma breve descrição sobre o modelo físico e a imagem exportada</w:t>
      </w:r>
    </w:p>
    <w:p w:rsidR="00B27CAB" w:rsidRDefault="00B27CAB" w:rsidP="008A7F37">
      <w:r>
        <w:rPr>
          <w:noProof/>
        </w:rPr>
        <w:drawing>
          <wp:inline distT="0" distB="0" distL="0" distR="0" wp14:anchorId="1C73AA88" wp14:editId="5C917AE1">
            <wp:extent cx="5732145" cy="192595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B3" w:rsidRDefault="006037B3" w:rsidP="008A7F37">
      <w:pPr>
        <w:pStyle w:val="cabealho2"/>
      </w:pPr>
      <w:bookmarkStart w:id="15" w:name="_Toc533767850"/>
      <w:bookmarkStart w:id="16" w:name="_Toc3879737"/>
    </w:p>
    <w:p w:rsidR="006037B3" w:rsidRDefault="006037B3" w:rsidP="008A7F37">
      <w:pPr>
        <w:pStyle w:val="cabealho2"/>
      </w:pPr>
    </w:p>
    <w:p w:rsidR="006037B3" w:rsidRDefault="006037B3" w:rsidP="008A7F37">
      <w:pPr>
        <w:pStyle w:val="cabealho2"/>
      </w:pPr>
    </w:p>
    <w:p w:rsidR="006037B3" w:rsidRDefault="006037B3" w:rsidP="008A7F37">
      <w:pPr>
        <w:pStyle w:val="cabealho2"/>
      </w:pPr>
    </w:p>
    <w:p w:rsidR="006037B3" w:rsidRDefault="006037B3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15"/>
      <w:bookmarkEnd w:id="16"/>
    </w:p>
    <w:p w:rsidR="008A7F37" w:rsidRDefault="008A7F37" w:rsidP="008A7F37">
      <w:r>
        <w:t>Insira aqui uma breve descrição sobre o modelo conceitual e a imagem exportada</w:t>
      </w:r>
    </w:p>
    <w:p w:rsidR="00DA19B6" w:rsidRDefault="00DA19B6"/>
    <w:p w:rsidR="00B27CAB" w:rsidRDefault="00B27CAB">
      <w:pPr>
        <w:sectPr w:rsidR="00B27CAB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BBD86C8" wp14:editId="4341A364">
            <wp:extent cx="5732145" cy="3750945"/>
            <wp:effectExtent l="0" t="0" r="190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6037B3" w:rsidRPr="006037B3" w:rsidRDefault="006037B3" w:rsidP="006037B3"/>
    <w:p w:rsidR="00DA19B6" w:rsidRDefault="00074C90" w:rsidP="00295E15">
      <w:pPr>
        <w:ind w:firstLine="720"/>
      </w:pPr>
      <w:hyperlink r:id="rId15" w:history="1">
        <w:r w:rsidR="006037B3">
          <w:rPr>
            <w:rStyle w:val="Hyperlink"/>
          </w:rPr>
          <w:t>https://trello.com/b/dWEXj39u/projeto-spmedgroup-banco-de-dados</w:t>
        </w:r>
      </w:hyperlink>
    </w:p>
    <w:tbl>
      <w:tblPr>
        <w:tblStyle w:val="Tabelafinanceira"/>
        <w:tblW w:w="2339" w:type="pct"/>
        <w:tblLook w:val="04E0" w:firstRow="1" w:lastRow="1" w:firstColumn="1" w:lastColumn="0" w:noHBand="0" w:noVBand="1"/>
        <w:tblDescription w:val="Tabela de capital inicial"/>
      </w:tblPr>
      <w:tblGrid>
        <w:gridCol w:w="1253"/>
        <w:gridCol w:w="883"/>
        <w:gridCol w:w="1041"/>
        <w:gridCol w:w="1041"/>
      </w:tblGrid>
      <w:tr w:rsidR="006037B3" w:rsidTr="00603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</w:tcPr>
          <w:p w:rsidR="006037B3" w:rsidRDefault="006037B3"/>
        </w:tc>
        <w:tc>
          <w:tcPr>
            <w:tcW w:w="1140" w:type="pct"/>
          </w:tcPr>
          <w:p w:rsidR="006037B3" w:rsidRDefault="00603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1140" w:type="pct"/>
          </w:tcPr>
          <w:p w:rsidR="006037B3" w:rsidRDefault="00603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1140" w:type="pct"/>
          </w:tcPr>
          <w:p w:rsidR="006037B3" w:rsidRDefault="00603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</w:tr>
      <w:tr w:rsidR="006037B3" w:rsidTr="006037B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</w:tcPr>
          <w:p w:rsidR="006037B3" w:rsidRPr="00BD3832" w:rsidRDefault="006037B3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1140" w:type="pct"/>
          </w:tcPr>
          <w:p w:rsidR="006037B3" w:rsidRDefault="006037B3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pct"/>
          </w:tcPr>
          <w:p w:rsidR="006037B3" w:rsidRDefault="006037B3" w:rsidP="006037B3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40" w:type="pct"/>
          </w:tcPr>
          <w:p w:rsidR="006037B3" w:rsidRDefault="006037B3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7B3" w:rsidTr="006037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</w:tcPr>
          <w:p w:rsidR="006037B3" w:rsidRPr="008A7F37" w:rsidRDefault="006037B3">
            <w:r>
              <w:rPr>
                <w:b/>
                <w:caps/>
              </w:rPr>
              <w:t>Modelo Físico</w:t>
            </w:r>
          </w:p>
        </w:tc>
        <w:tc>
          <w:tcPr>
            <w:tcW w:w="1140" w:type="pct"/>
          </w:tcPr>
          <w:p w:rsidR="006037B3" w:rsidRDefault="006037B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0" w:type="pct"/>
          </w:tcPr>
          <w:p w:rsidR="006037B3" w:rsidRDefault="006037B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0" w:type="pct"/>
          </w:tcPr>
          <w:p w:rsidR="006037B3" w:rsidRDefault="006037B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37B3">
              <w:rPr>
                <w:color w:val="000000" w:themeColor="text1"/>
              </w:rPr>
              <w:t>X</w:t>
            </w:r>
          </w:p>
        </w:tc>
      </w:tr>
      <w:tr w:rsidR="006037B3" w:rsidTr="006037B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</w:tcPr>
          <w:p w:rsidR="006037B3" w:rsidRDefault="006037B3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1140" w:type="pct"/>
          </w:tcPr>
          <w:p w:rsidR="006037B3" w:rsidRDefault="006037B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pct"/>
          </w:tcPr>
          <w:p w:rsidR="006037B3" w:rsidRPr="006037B3" w:rsidRDefault="006037B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140" w:type="pct"/>
          </w:tcPr>
          <w:p w:rsidR="006037B3" w:rsidRDefault="006037B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C90" w:rsidRDefault="00074C90">
      <w:pPr>
        <w:spacing w:after="0" w:line="240" w:lineRule="auto"/>
      </w:pPr>
      <w:r>
        <w:separator/>
      </w:r>
    </w:p>
  </w:endnote>
  <w:endnote w:type="continuationSeparator" w:id="0">
    <w:p w:rsidR="00074C90" w:rsidRDefault="00074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074C9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C90" w:rsidRDefault="00074C90">
      <w:pPr>
        <w:spacing w:after="0" w:line="240" w:lineRule="auto"/>
      </w:pPr>
      <w:r>
        <w:separator/>
      </w:r>
    </w:p>
  </w:footnote>
  <w:footnote w:type="continuationSeparator" w:id="0">
    <w:p w:rsidR="00074C90" w:rsidRDefault="00074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74C90"/>
    <w:rsid w:val="000C3257"/>
    <w:rsid w:val="000C4200"/>
    <w:rsid w:val="00295E15"/>
    <w:rsid w:val="002C440D"/>
    <w:rsid w:val="002E0003"/>
    <w:rsid w:val="00315B70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037B3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27CAB"/>
    <w:rsid w:val="00B36547"/>
    <w:rsid w:val="00BB5B9E"/>
    <w:rsid w:val="00BD3832"/>
    <w:rsid w:val="00BE6308"/>
    <w:rsid w:val="00BF7DCB"/>
    <w:rsid w:val="00C26497"/>
    <w:rsid w:val="00C86073"/>
    <w:rsid w:val="00C92BD1"/>
    <w:rsid w:val="00C973FB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30E29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F73066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dWEXj39u/projeto-spmedgroup-banco-de-dados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0B5FFE"/>
    <w:rsid w:val="00406E44"/>
    <w:rsid w:val="004265B1"/>
    <w:rsid w:val="00571EE0"/>
    <w:rsid w:val="00973EE1"/>
    <w:rsid w:val="00BE6D49"/>
    <w:rsid w:val="00FA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CB54A-76D6-4EF8-983E-D8EB6C431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</TotalTime>
  <Pages>1</Pages>
  <Words>635</Words>
  <Characters>3434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4</cp:revision>
  <dcterms:created xsi:type="dcterms:W3CDTF">2020-02-12T12:59:00Z</dcterms:created>
  <dcterms:modified xsi:type="dcterms:W3CDTF">2020-02-12T13:01:00Z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